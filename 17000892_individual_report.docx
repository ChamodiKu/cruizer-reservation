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230BF7" w:rsidP="00D70D02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ABBB94" wp14:editId="2347DE41">
                <wp:simplePos x="0" y="0"/>
                <wp:positionH relativeFrom="column">
                  <wp:posOffset>-252730</wp:posOffset>
                </wp:positionH>
                <wp:positionV relativeFrom="page">
                  <wp:posOffset>929005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7D32B7" id="Rectangle 3" o:spid="_x0000_s1026" alt="white rectangle for text on cover" style="position:absolute;margin-left:-19.9pt;margin-top:73.1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Epb9Au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si-LK"/>
        </w:rPr>
        <w:drawing>
          <wp:anchor distT="0" distB="0" distL="114300" distR="114300" simplePos="0" relativeHeight="251658240" behindDoc="1" locked="0" layoutInCell="1" allowOverlap="1" wp14:anchorId="567E7A41" wp14:editId="4D250660">
            <wp:simplePos x="0" y="0"/>
            <wp:positionH relativeFrom="column">
              <wp:posOffset>-750570</wp:posOffset>
            </wp:positionH>
            <wp:positionV relativeFrom="page">
              <wp:posOffset>19049</wp:posOffset>
            </wp:positionV>
            <wp:extent cx="7775678" cy="6638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310" cy="665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230BF7">
        <w:trPr>
          <w:trHeight w:val="306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bidi="si-LK"/>
              </w:rPr>
              <mc:AlternateContent>
                <mc:Choice Requires="wps">
                  <w:drawing>
                    <wp:inline distT="0" distB="0" distL="0" distR="0" wp14:anchorId="207266E5" wp14:editId="5FE226BF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30BF7" w:rsidRPr="00D97859" w:rsidRDefault="00230BF7" w:rsidP="00716499">
                                  <w:pPr>
                                    <w:pStyle w:val="Title"/>
                                    <w:rPr>
                                      <w:color w:val="7030A0"/>
                                      <w:sz w:val="38"/>
                                      <w:szCs w:val="38"/>
                                    </w:rPr>
                                  </w:pPr>
                                  <w:r w:rsidRPr="00D97859">
                                    <w:rPr>
                                      <w:color w:val="7030A0"/>
                                      <w:sz w:val="38"/>
                                      <w:szCs w:val="38"/>
                                    </w:rPr>
                                    <w:t>Rapid Application Development</w:t>
                                  </w:r>
                                </w:p>
                                <w:p w:rsidR="00D077E9" w:rsidRPr="000D5B91" w:rsidRDefault="00716499" w:rsidP="00716499">
                                  <w:pPr>
                                    <w:pStyle w:val="Title"/>
                                    <w:rPr>
                                      <w:color w:val="2665F0" w:themeColor="text2" w:themeTint="99"/>
                                      <w:sz w:val="64"/>
                                      <w:szCs w:val="64"/>
                                    </w:rPr>
                                  </w:pPr>
                                  <w:r w:rsidRPr="000D5B91">
                                    <w:rPr>
                                      <w:color w:val="2665F0" w:themeColor="text2" w:themeTint="99"/>
                                      <w:sz w:val="64"/>
                                      <w:szCs w:val="64"/>
                                    </w:rPr>
                                    <w:t xml:space="preserve">Individual </w:t>
                                  </w:r>
                                  <w:r w:rsidR="00FB56F2" w:rsidRPr="000D5B91">
                                    <w:rPr>
                                      <w:color w:val="2665F0" w:themeColor="text2" w:themeTint="99"/>
                                      <w:sz w:val="64"/>
                                      <w:szCs w:val="64"/>
                                    </w:rPr>
                                    <w:t>Report</w:t>
                                  </w:r>
                                  <w:r w:rsidRPr="000D5B91">
                                    <w:rPr>
                                      <w:color w:val="2665F0" w:themeColor="text2" w:themeTint="99"/>
                                      <w:sz w:val="64"/>
                                      <w:szCs w:val="6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7266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:rsidR="00230BF7" w:rsidRPr="00D97859" w:rsidRDefault="00230BF7" w:rsidP="00716499">
                            <w:pPr>
                              <w:pStyle w:val="Title"/>
                              <w:rPr>
                                <w:color w:val="7030A0"/>
                                <w:sz w:val="38"/>
                                <w:szCs w:val="38"/>
                              </w:rPr>
                            </w:pPr>
                            <w:r w:rsidRPr="00D97859">
                              <w:rPr>
                                <w:color w:val="7030A0"/>
                                <w:sz w:val="38"/>
                                <w:szCs w:val="38"/>
                              </w:rPr>
                              <w:t>Rapid Application Development</w:t>
                            </w:r>
                          </w:p>
                          <w:p w:rsidR="00D077E9" w:rsidRPr="000D5B91" w:rsidRDefault="00716499" w:rsidP="00716499">
                            <w:pPr>
                              <w:pStyle w:val="Title"/>
                              <w:rPr>
                                <w:color w:val="2665F0" w:themeColor="text2" w:themeTint="99"/>
                                <w:sz w:val="64"/>
                                <w:szCs w:val="64"/>
                              </w:rPr>
                            </w:pPr>
                            <w:r w:rsidRPr="000D5B91">
                              <w:rPr>
                                <w:color w:val="2665F0" w:themeColor="text2" w:themeTint="99"/>
                                <w:sz w:val="64"/>
                                <w:szCs w:val="64"/>
                              </w:rPr>
                              <w:t xml:space="preserve">Individual </w:t>
                            </w:r>
                            <w:r w:rsidR="00FB56F2" w:rsidRPr="000D5B91">
                              <w:rPr>
                                <w:color w:val="2665F0" w:themeColor="text2" w:themeTint="99"/>
                                <w:sz w:val="64"/>
                                <w:szCs w:val="64"/>
                              </w:rPr>
                              <w:t>Report</w:t>
                            </w:r>
                            <w:r w:rsidRPr="000D5B91">
                              <w:rPr>
                                <w:color w:val="2665F0" w:themeColor="text2" w:themeTint="99"/>
                                <w:sz w:val="64"/>
                                <w:szCs w:val="64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30BF7" w:rsidRDefault="00230BF7" w:rsidP="00FB56F2"/>
        </w:tc>
      </w:tr>
      <w:tr w:rsidR="00D077E9" w:rsidTr="000D5B91">
        <w:trPr>
          <w:trHeight w:val="715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97859" w:rsidRPr="00D97859" w:rsidRDefault="00D97859" w:rsidP="00D077E9">
            <w:pPr>
              <w:rPr>
                <w:noProof/>
                <w:sz w:val="40"/>
                <w:szCs w:val="40"/>
                <w:lang w:bidi="si-LK"/>
              </w:rPr>
            </w:pPr>
            <w:r>
              <w:rPr>
                <w:noProof/>
                <w:sz w:val="40"/>
                <w:szCs w:val="40"/>
                <w:lang w:bidi="si-LK"/>
              </w:rPr>
              <w:t>2019</w:t>
            </w:r>
          </w:p>
          <w:p w:rsidR="00D97859" w:rsidRDefault="00FB56F2" w:rsidP="00D077E9">
            <w:pPr>
              <w:rPr>
                <w:noProof/>
              </w:rPr>
            </w:pPr>
            <w:r>
              <w:rPr>
                <w:noProof/>
                <w:lang w:bidi="si-LK"/>
              </w:rPr>
              <mc:AlternateContent>
                <mc:Choice Requires="wps">
                  <w:drawing>
                    <wp:inline distT="0" distB="0" distL="0" distR="0" wp14:anchorId="01F55923" wp14:editId="3C694ED5">
                      <wp:extent cx="1133475" cy="9525"/>
                      <wp:effectExtent l="19050" t="19050" r="28575" b="28575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D80C1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9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8678D69B28F42C2B3C59FB92897A5E9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16499">
                  <w:rPr>
                    <w:rStyle w:val="SubtitleChar"/>
                    <w:b w:val="0"/>
                    <w:noProof/>
                  </w:rPr>
                  <w:t>June 21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si-LK"/>
              </w:rPr>
              <mc:AlternateContent>
                <mc:Choice Requires="wps">
                  <w:drawing>
                    <wp:inline distT="0" distB="0" distL="0" distR="0" wp14:anchorId="144D5FB0" wp14:editId="775CA672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CEE9E2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0D5B91" w:rsidRDefault="00B4773C" w:rsidP="00D077E9">
            <w:pPr>
              <w:rPr>
                <w:sz w:val="44"/>
                <w:szCs w:val="44"/>
              </w:rPr>
            </w:pPr>
            <w:r w:rsidRPr="000D5B91">
              <w:rPr>
                <w:sz w:val="44"/>
                <w:szCs w:val="44"/>
              </w:rPr>
              <w:t>CruizeR</w:t>
            </w:r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E953EFF2FFB4AFA9E8A472FEB2E92F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716499">
                  <w:t>Chamodi Kulathunga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386A5681" wp14:editId="62856CB3">
            <wp:simplePos x="0" y="0"/>
            <wp:positionH relativeFrom="column">
              <wp:posOffset>5278755</wp:posOffset>
            </wp:positionH>
            <wp:positionV relativeFrom="paragraph">
              <wp:posOffset>7252335</wp:posOffset>
            </wp:positionV>
            <wp:extent cx="819150" cy="790575"/>
            <wp:effectExtent l="0" t="0" r="0" b="9525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A80710" wp14:editId="5023CA34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0C29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F60D3D" w:rsidRPr="00EF3B00" w:rsidRDefault="005C5E47" w:rsidP="00D077E9">
      <w:pPr>
        <w:pStyle w:val="Heading1"/>
        <w:rPr>
          <w:rFonts w:cstheme="majorHAnsi"/>
          <w:color w:val="0070C0"/>
          <w:szCs w:val="52"/>
        </w:rPr>
      </w:pPr>
      <w:r w:rsidRPr="00EF3B00">
        <w:rPr>
          <w:rFonts w:cstheme="majorHAnsi"/>
          <w:color w:val="0070C0"/>
          <w:szCs w:val="52"/>
        </w:rPr>
        <w:lastRenderedPageBreak/>
        <w:t>Implemented Functions.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052E76">
        <w:trPr>
          <w:trHeight w:val="3735"/>
        </w:trPr>
        <w:tc>
          <w:tcPr>
            <w:tcW w:w="9999" w:type="dxa"/>
          </w:tcPr>
          <w:p w:rsidR="00F60D3D" w:rsidRDefault="00F60D3D" w:rsidP="00DF027C">
            <w:pPr>
              <w:rPr>
                <w:sz w:val="32"/>
                <w:szCs w:val="32"/>
              </w:rPr>
            </w:pPr>
          </w:p>
          <w:p w:rsidR="00DF027C" w:rsidRPr="00D97859" w:rsidRDefault="00D97859" w:rsidP="00DF027C">
            <w:pPr>
              <w:rPr>
                <w:sz w:val="32"/>
                <w:szCs w:val="32"/>
              </w:rPr>
            </w:pPr>
            <w:r w:rsidRPr="00D97859">
              <w:rPr>
                <w:sz w:val="32"/>
                <w:szCs w:val="32"/>
              </w:rPr>
              <w:t>I implemented bellow functions</w:t>
            </w:r>
            <w:r w:rsidR="00777EBA">
              <w:rPr>
                <w:sz w:val="32"/>
                <w:szCs w:val="32"/>
              </w:rPr>
              <w:t>.</w:t>
            </w:r>
          </w:p>
          <w:p w:rsidR="00777EBA" w:rsidRDefault="00777EBA" w:rsidP="00777EBA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r w:rsidRPr="00777EBA">
              <w:rPr>
                <w:b w:val="0"/>
                <w:bCs/>
              </w:rPr>
              <w:t>Customer</w:t>
            </w:r>
            <w:r w:rsidRPr="00777EBA">
              <w:rPr>
                <w:b w:val="0"/>
                <w:bCs/>
              </w:rPr>
              <w:t xml:space="preserve"> Details Handling</w:t>
            </w:r>
            <w:r w:rsidRPr="00777EBA">
              <w:rPr>
                <w:b w:val="0"/>
                <w:bCs/>
              </w:rPr>
              <w:t>.</w:t>
            </w:r>
          </w:p>
          <w:p w:rsidR="00777EBA" w:rsidRDefault="00777EBA" w:rsidP="00777EBA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Add</w:t>
            </w:r>
          </w:p>
          <w:p w:rsidR="00777EBA" w:rsidRDefault="00777EBA" w:rsidP="00777EBA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</w:p>
          <w:p w:rsidR="00777EBA" w:rsidRDefault="00777EBA" w:rsidP="00777EBA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Update</w:t>
            </w:r>
          </w:p>
          <w:p w:rsidR="00052E76" w:rsidRDefault="00052E76" w:rsidP="00777EBA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Logging Page Creating.</w:t>
            </w:r>
          </w:p>
          <w:p w:rsidR="00777EBA" w:rsidRDefault="00052E76" w:rsidP="00052E76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Create account</w:t>
            </w:r>
          </w:p>
          <w:p w:rsidR="00052E76" w:rsidRPr="00777EBA" w:rsidRDefault="00052E76" w:rsidP="00052E76">
            <w:pPr>
              <w:pStyle w:val="ListParagraph"/>
              <w:numPr>
                <w:ilvl w:val="0"/>
                <w:numId w:val="3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Validating Users</w:t>
            </w:r>
          </w:p>
          <w:p w:rsidR="00777EBA" w:rsidRDefault="00777EBA" w:rsidP="00DF027C">
            <w:pPr>
              <w:rPr>
                <w:b w:val="0"/>
                <w:bCs/>
              </w:rPr>
            </w:pPr>
          </w:p>
          <w:p w:rsidR="00052E76" w:rsidRDefault="00052E76" w:rsidP="00DF027C">
            <w:pPr>
              <w:rPr>
                <w:sz w:val="32"/>
                <w:szCs w:val="32"/>
              </w:rPr>
            </w:pPr>
            <w:r w:rsidRPr="00052E76">
              <w:rPr>
                <w:sz w:val="32"/>
                <w:szCs w:val="32"/>
              </w:rPr>
              <w:t>Implementation Tools Used</w:t>
            </w:r>
            <w:r>
              <w:rPr>
                <w:sz w:val="32"/>
                <w:szCs w:val="32"/>
              </w:rPr>
              <w:t>.</w:t>
            </w:r>
          </w:p>
          <w:p w:rsidR="00052E76" w:rsidRDefault="00052E76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XAMPP</w:t>
            </w:r>
          </w:p>
          <w:p w:rsidR="00052E76" w:rsidRDefault="00052E76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Visual Studio Code</w:t>
            </w:r>
          </w:p>
          <w:p w:rsidR="00F60D3D" w:rsidRPr="00F60D3D" w:rsidRDefault="00F60D3D" w:rsidP="00F60D3D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Github</w:t>
            </w:r>
          </w:p>
          <w:p w:rsidR="00052E76" w:rsidRDefault="00052E76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HTML</w:t>
            </w:r>
          </w:p>
          <w:p w:rsidR="00EF3B00" w:rsidRDefault="00EF3B00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CSS</w:t>
            </w:r>
          </w:p>
          <w:p w:rsidR="00052E76" w:rsidRDefault="00052E76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Bootstrap</w:t>
            </w:r>
            <w:r w:rsidR="00F60D3D">
              <w:rPr>
                <w:b w:val="0"/>
                <w:bCs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B637A6" w:rsidRDefault="00B637A6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Codeigniter</w:t>
            </w:r>
          </w:p>
          <w:p w:rsidR="00F60D3D" w:rsidRDefault="00F60D3D" w:rsidP="00052E76">
            <w:pPr>
              <w:pStyle w:val="ListParagraph"/>
              <w:numPr>
                <w:ilvl w:val="0"/>
                <w:numId w:val="4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Angular 8</w:t>
            </w:r>
          </w:p>
          <w:p w:rsidR="00052E76" w:rsidRDefault="00052E76" w:rsidP="00052E76">
            <w:pPr>
              <w:pStyle w:val="ListParagraph"/>
              <w:rPr>
                <w:b w:val="0"/>
                <w:bCs/>
                <w:sz w:val="32"/>
                <w:szCs w:val="32"/>
              </w:rPr>
            </w:pPr>
          </w:p>
          <w:p w:rsidR="00B637A6" w:rsidRDefault="00052E76" w:rsidP="00052E76">
            <w:pPr>
              <w:rPr>
                <w:sz w:val="32"/>
                <w:szCs w:val="32"/>
              </w:rPr>
            </w:pPr>
            <w:r w:rsidRPr="00B637A6">
              <w:rPr>
                <w:sz w:val="32"/>
                <w:szCs w:val="32"/>
              </w:rPr>
              <w:t>Work completed individually</w:t>
            </w:r>
            <w:r w:rsidR="00B637A6" w:rsidRPr="00B637A6">
              <w:rPr>
                <w:sz w:val="32"/>
                <w:szCs w:val="32"/>
              </w:rPr>
              <w:t>.</w:t>
            </w:r>
          </w:p>
          <w:p w:rsidR="00B637A6" w:rsidRDefault="00B637A6" w:rsidP="0082104C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sz w:val="32"/>
                <w:szCs w:val="32"/>
              </w:rPr>
            </w:pPr>
            <w:r w:rsidRPr="0082104C">
              <w:rPr>
                <w:b w:val="0"/>
                <w:bCs/>
                <w:sz w:val="32"/>
                <w:szCs w:val="32"/>
              </w:rPr>
              <w:t>We want to log all customers to our app</w:t>
            </w:r>
            <w:r w:rsidR="0082104C" w:rsidRPr="0082104C">
              <w:rPr>
                <w:b w:val="0"/>
                <w:bCs/>
                <w:sz w:val="32"/>
                <w:szCs w:val="32"/>
              </w:rPr>
              <w:t>.</w:t>
            </w:r>
          </w:p>
          <w:p w:rsidR="0082104C" w:rsidRDefault="0082104C" w:rsidP="0082104C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 xml:space="preserve">If anyone haven’t an account in our site he/she can create an account using this. </w:t>
            </w:r>
          </w:p>
          <w:p w:rsidR="0082104C" w:rsidRDefault="0082104C" w:rsidP="0082104C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 xml:space="preserve">When they logging we verify their username and password. </w:t>
            </w:r>
          </w:p>
          <w:p w:rsidR="0082104C" w:rsidRPr="00EF3B00" w:rsidRDefault="0082104C" w:rsidP="00EF3B00">
            <w:pPr>
              <w:pStyle w:val="ListParagraph"/>
              <w:numPr>
                <w:ilvl w:val="0"/>
                <w:numId w:val="5"/>
              </w:numPr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>We control customer details and their service details in our database.</w:t>
            </w:r>
          </w:p>
          <w:p w:rsidR="0082104C" w:rsidRDefault="0082104C" w:rsidP="00052E76">
            <w:pPr>
              <w:rPr>
                <w:b w:val="0"/>
                <w:bCs/>
                <w:sz w:val="32"/>
                <w:szCs w:val="32"/>
              </w:rPr>
            </w:pPr>
          </w:p>
          <w:p w:rsidR="00EF3B00" w:rsidRDefault="00EF3B00" w:rsidP="00052E76">
            <w:pPr>
              <w:rPr>
                <w:b w:val="0"/>
                <w:bCs/>
                <w:sz w:val="32"/>
                <w:szCs w:val="32"/>
              </w:rPr>
            </w:pPr>
          </w:p>
          <w:p w:rsidR="00EF3B00" w:rsidRPr="00667D47" w:rsidRDefault="00EF3B00" w:rsidP="00052E76">
            <w:pPr>
              <w:rPr>
                <w:rFonts w:asciiTheme="majorHAnsi" w:hAnsiTheme="majorHAnsi" w:cstheme="majorHAnsi"/>
                <w:color w:val="0070C0"/>
                <w:sz w:val="52"/>
                <w:szCs w:val="52"/>
              </w:rPr>
            </w:pPr>
            <w:r w:rsidRPr="00667D47">
              <w:rPr>
                <w:rFonts w:asciiTheme="majorHAnsi" w:hAnsiTheme="majorHAnsi" w:cstheme="majorHAnsi"/>
                <w:color w:val="0070C0"/>
                <w:sz w:val="52"/>
                <w:szCs w:val="52"/>
              </w:rPr>
              <w:lastRenderedPageBreak/>
              <w:t>User Interface.</w:t>
            </w:r>
          </w:p>
          <w:p w:rsidR="00B637A6" w:rsidRPr="00B637A6" w:rsidRDefault="00B637A6" w:rsidP="00052E76">
            <w:pPr>
              <w:rPr>
                <w:b w:val="0"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5pt;height:461.25pt">
                  <v:imagedata r:id="rId11" o:title="IMG-20190621-WA0001"/>
                </v:shape>
              </w:pict>
            </w:r>
          </w:p>
          <w:p w:rsidR="00DF027C" w:rsidRDefault="00DF027C" w:rsidP="00777EBA">
            <w:pPr>
              <w:pStyle w:val="Content"/>
              <w:rPr>
                <w:bCs/>
              </w:rPr>
            </w:pPr>
          </w:p>
          <w:p w:rsidR="00EF3B00" w:rsidRPr="00667D47" w:rsidRDefault="00B4773C" w:rsidP="00777EBA">
            <w:pPr>
              <w:pStyle w:val="Content"/>
              <w:rPr>
                <w:rFonts w:asciiTheme="majorHAnsi" w:hAnsiTheme="majorHAnsi" w:cstheme="majorHAnsi"/>
                <w:b/>
                <w:bCs/>
                <w:color w:val="0070C0"/>
                <w:sz w:val="52"/>
                <w:szCs w:val="52"/>
              </w:rPr>
            </w:pPr>
            <w:r w:rsidRPr="00667D47">
              <w:rPr>
                <w:rFonts w:asciiTheme="majorHAnsi" w:hAnsiTheme="majorHAnsi" w:cstheme="majorHAnsi"/>
                <w:b/>
                <w:bCs/>
                <w:color w:val="0070C0"/>
                <w:sz w:val="52"/>
                <w:szCs w:val="52"/>
              </w:rPr>
              <w:t>Lessons</w:t>
            </w:r>
            <w:r w:rsidR="00EF3B00" w:rsidRPr="00667D47">
              <w:rPr>
                <w:rFonts w:asciiTheme="majorHAnsi" w:hAnsiTheme="majorHAnsi" w:cstheme="majorHAnsi"/>
                <w:b/>
                <w:bCs/>
                <w:color w:val="0070C0"/>
                <w:sz w:val="52"/>
                <w:szCs w:val="52"/>
              </w:rPr>
              <w:t xml:space="preserve"> learnt</w:t>
            </w:r>
            <w:r w:rsidRPr="00667D47">
              <w:rPr>
                <w:rFonts w:asciiTheme="majorHAnsi" w:hAnsiTheme="majorHAnsi" w:cstheme="majorHAnsi"/>
                <w:b/>
                <w:bCs/>
                <w:color w:val="0070C0"/>
                <w:sz w:val="52"/>
                <w:szCs w:val="52"/>
              </w:rPr>
              <w:t>.</w:t>
            </w:r>
          </w:p>
          <w:p w:rsidR="00B4773C" w:rsidRDefault="00B4773C" w:rsidP="00777EBA">
            <w:pPr>
              <w:pStyle w:val="Content"/>
              <w:rPr>
                <w:rFonts w:asciiTheme="majorHAnsi" w:hAnsiTheme="majorHAnsi" w:cstheme="majorHAnsi"/>
                <w:color w:val="0070C0"/>
                <w:szCs w:val="28"/>
              </w:rPr>
            </w:pPr>
          </w:p>
          <w:p w:rsidR="00B4773C" w:rsidRPr="00B4773C" w:rsidRDefault="00B4773C" w:rsidP="00777EBA">
            <w:pPr>
              <w:pStyle w:val="Content"/>
              <w:rPr>
                <w:rFonts w:asciiTheme="majorHAnsi" w:hAnsiTheme="majorHAnsi" w:cstheme="majorHAnsi"/>
                <w:color w:val="0070C0"/>
                <w:szCs w:val="28"/>
              </w:rPr>
            </w:pPr>
            <w:r>
              <w:t>I learnt lots of things regarding practi</w:t>
            </w:r>
            <w:r w:rsidR="0054614C">
              <w:t>cal side (how to create app</w:t>
            </w:r>
            <w:r>
              <w:t xml:space="preserve"> using </w:t>
            </w:r>
            <w:r w:rsidR="0054614C">
              <w:t>angular, code igniter, bootstrap</w:t>
            </w:r>
            <w:r>
              <w:t xml:space="preserve"> and connect database with </w:t>
            </w:r>
            <w:r w:rsidR="0054614C">
              <w:t>interfaces)</w:t>
            </w:r>
            <w:r>
              <w:t>. I could learn, how design web site with team and how connect separate parts with together after complete individual parts.</w:t>
            </w:r>
          </w:p>
          <w:p w:rsidR="00B4773C" w:rsidRDefault="00B4773C" w:rsidP="00777EBA">
            <w:pPr>
              <w:pStyle w:val="Content"/>
              <w:rPr>
                <w:rFonts w:asciiTheme="majorHAnsi" w:hAnsiTheme="majorHAnsi" w:cstheme="majorHAnsi"/>
                <w:bCs/>
                <w:sz w:val="52"/>
                <w:szCs w:val="52"/>
              </w:rPr>
            </w:pPr>
          </w:p>
          <w:p w:rsidR="00667D47" w:rsidRDefault="00667D47" w:rsidP="00777EBA">
            <w:pPr>
              <w:pStyle w:val="Content"/>
              <w:rPr>
                <w:b/>
                <w:bCs/>
                <w:color w:val="0070C0"/>
                <w:sz w:val="56"/>
                <w:szCs w:val="56"/>
              </w:rPr>
            </w:pPr>
            <w:r w:rsidRPr="00667D47">
              <w:rPr>
                <w:b/>
                <w:bCs/>
                <w:color w:val="0070C0"/>
                <w:sz w:val="56"/>
                <w:szCs w:val="56"/>
              </w:rPr>
              <w:t>Technical problems encountered and how they were resolved.</w:t>
            </w:r>
          </w:p>
          <w:p w:rsidR="00667D47" w:rsidRPr="00667D47" w:rsidRDefault="00667D47" w:rsidP="00667D47">
            <w:pPr>
              <w:pStyle w:val="Content"/>
              <w:numPr>
                <w:ilvl w:val="0"/>
                <w:numId w:val="6"/>
              </w:numPr>
              <w:rPr>
                <w:rFonts w:asciiTheme="majorHAnsi" w:hAnsiTheme="majorHAnsi" w:cstheme="majorHAnsi"/>
                <w:b/>
                <w:bCs/>
                <w:sz w:val="56"/>
                <w:szCs w:val="56"/>
              </w:rPr>
            </w:pPr>
            <w:r>
              <w:t>I don’t know how to connect database in my system. Then I watch youtube videos and I learn how to connect it.</w:t>
            </w:r>
          </w:p>
          <w:p w:rsidR="00667D47" w:rsidRPr="00667D47" w:rsidRDefault="00667D47" w:rsidP="00667D47">
            <w:pPr>
              <w:pStyle w:val="Content"/>
              <w:numPr>
                <w:ilvl w:val="0"/>
                <w:numId w:val="6"/>
              </w:numPr>
              <w:rPr>
                <w:rFonts w:asciiTheme="majorHAnsi" w:hAnsiTheme="majorHAnsi" w:cstheme="majorHAnsi"/>
                <w:b/>
                <w:bCs/>
                <w:sz w:val="56"/>
                <w:szCs w:val="56"/>
              </w:rPr>
            </w:pPr>
            <w:r>
              <w:t>There are some errors occurred when I installed and working with Angular. Then I search in stack overflow</w:t>
            </w:r>
            <w:bookmarkStart w:id="0" w:name="_GoBack"/>
            <w:bookmarkEnd w:id="0"/>
            <w:r>
              <w:t xml:space="preserve"> and watch youtube videos to solve those problems.</w:t>
            </w:r>
          </w:p>
          <w:p w:rsidR="00667D47" w:rsidRPr="00667D47" w:rsidRDefault="00667D47" w:rsidP="00667D47">
            <w:pPr>
              <w:pStyle w:val="Content"/>
              <w:numPr>
                <w:ilvl w:val="0"/>
                <w:numId w:val="6"/>
              </w:numPr>
              <w:rPr>
                <w:rFonts w:asciiTheme="majorHAnsi" w:hAnsiTheme="majorHAnsi" w:cstheme="majorHAnsi"/>
                <w:b/>
                <w:bCs/>
                <w:sz w:val="56"/>
                <w:szCs w:val="56"/>
              </w:rPr>
            </w:pPr>
            <w:r>
              <w:t xml:space="preserve">Then I don’t know how to </w:t>
            </w:r>
            <w:r>
              <w:t>add</w:t>
            </w:r>
            <w:r>
              <w:t xml:space="preserve"> some features using bootstrap in my tasks. Then I go to W3School you tube channel and watch their site and understand to it</w: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801" w:rsidRDefault="00DA0801">
      <w:r>
        <w:separator/>
      </w:r>
    </w:p>
    <w:p w:rsidR="00DA0801" w:rsidRDefault="00DA0801"/>
  </w:endnote>
  <w:endnote w:type="continuationSeparator" w:id="0">
    <w:p w:rsidR="00DA0801" w:rsidRDefault="00DA0801">
      <w:r>
        <w:continuationSeparator/>
      </w:r>
    </w:p>
    <w:p w:rsidR="00DA0801" w:rsidRDefault="00DA0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B637A6" w:rsidP="00B637A6">
        <w:pPr>
          <w:pStyle w:val="Footer"/>
          <w:tabs>
            <w:tab w:val="left" w:pos="3840"/>
            <w:tab w:val="center" w:pos="4968"/>
          </w:tabs>
        </w:pPr>
        <w:r>
          <w:tab/>
        </w:r>
        <w:r>
          <w:tab/>
        </w:r>
        <w:r w:rsidR="00DF027C">
          <w:fldChar w:fldCharType="begin"/>
        </w:r>
        <w:r w:rsidR="00DF027C">
          <w:instrText xml:space="preserve"> PAGE   \* MERGEFORMAT </w:instrText>
        </w:r>
        <w:r w:rsidR="00DF027C">
          <w:fldChar w:fldCharType="separate"/>
        </w:r>
        <w:r w:rsidR="000D5B91">
          <w:rPr>
            <w:noProof/>
          </w:rPr>
          <w:t>3</w:t>
        </w:r>
        <w:r w:rsidR="00DF027C"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801" w:rsidRDefault="00DA0801">
      <w:r>
        <w:separator/>
      </w:r>
    </w:p>
    <w:p w:rsidR="00DA0801" w:rsidRDefault="00DA0801"/>
  </w:footnote>
  <w:footnote w:type="continuationSeparator" w:id="0">
    <w:p w:rsidR="00DA0801" w:rsidRDefault="00DA0801">
      <w:r>
        <w:continuationSeparator/>
      </w:r>
    </w:p>
    <w:p w:rsidR="00DA0801" w:rsidRDefault="00DA08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57103"/>
    <w:multiLevelType w:val="hybridMultilevel"/>
    <w:tmpl w:val="AC1E6D8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34067EE"/>
    <w:multiLevelType w:val="hybridMultilevel"/>
    <w:tmpl w:val="B4A0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70673"/>
    <w:multiLevelType w:val="hybridMultilevel"/>
    <w:tmpl w:val="42180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B17AD"/>
    <w:multiLevelType w:val="hybridMultilevel"/>
    <w:tmpl w:val="31D2C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00E26"/>
    <w:multiLevelType w:val="hybridMultilevel"/>
    <w:tmpl w:val="CF16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C4384"/>
    <w:multiLevelType w:val="hybridMultilevel"/>
    <w:tmpl w:val="A1A6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99"/>
    <w:rsid w:val="0002482E"/>
    <w:rsid w:val="00050324"/>
    <w:rsid w:val="00052E76"/>
    <w:rsid w:val="000A0150"/>
    <w:rsid w:val="000D5B91"/>
    <w:rsid w:val="000E63C9"/>
    <w:rsid w:val="00130E9D"/>
    <w:rsid w:val="00150A6D"/>
    <w:rsid w:val="00185B35"/>
    <w:rsid w:val="001F2BC8"/>
    <w:rsid w:val="001F5F6B"/>
    <w:rsid w:val="00230BF7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4614C"/>
    <w:rsid w:val="00572102"/>
    <w:rsid w:val="005C5E47"/>
    <w:rsid w:val="005F1BB0"/>
    <w:rsid w:val="00656C4D"/>
    <w:rsid w:val="00667D47"/>
    <w:rsid w:val="006E5716"/>
    <w:rsid w:val="00716499"/>
    <w:rsid w:val="007302B3"/>
    <w:rsid w:val="00730733"/>
    <w:rsid w:val="00730E3A"/>
    <w:rsid w:val="00736AAF"/>
    <w:rsid w:val="00765B2A"/>
    <w:rsid w:val="00777EBA"/>
    <w:rsid w:val="00783A34"/>
    <w:rsid w:val="007C6B52"/>
    <w:rsid w:val="007D16C5"/>
    <w:rsid w:val="0082104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4773C"/>
    <w:rsid w:val="00B637A6"/>
    <w:rsid w:val="00C02B87"/>
    <w:rsid w:val="00C4086D"/>
    <w:rsid w:val="00CA1896"/>
    <w:rsid w:val="00CB5B28"/>
    <w:rsid w:val="00CF5371"/>
    <w:rsid w:val="00D0323A"/>
    <w:rsid w:val="00D0559F"/>
    <w:rsid w:val="00D077E9"/>
    <w:rsid w:val="00D35B40"/>
    <w:rsid w:val="00D42CB7"/>
    <w:rsid w:val="00D5413D"/>
    <w:rsid w:val="00D570A9"/>
    <w:rsid w:val="00D70D02"/>
    <w:rsid w:val="00D770C7"/>
    <w:rsid w:val="00D86945"/>
    <w:rsid w:val="00D90290"/>
    <w:rsid w:val="00D97859"/>
    <w:rsid w:val="00DA0801"/>
    <w:rsid w:val="00DD152F"/>
    <w:rsid w:val="00DE213F"/>
    <w:rsid w:val="00DF027C"/>
    <w:rsid w:val="00E00A32"/>
    <w:rsid w:val="00E22ACD"/>
    <w:rsid w:val="00E620B0"/>
    <w:rsid w:val="00E81B40"/>
    <w:rsid w:val="00EF3B00"/>
    <w:rsid w:val="00EF555B"/>
    <w:rsid w:val="00F027BB"/>
    <w:rsid w:val="00F11DCF"/>
    <w:rsid w:val="00F162EA"/>
    <w:rsid w:val="00F52D27"/>
    <w:rsid w:val="00F60D3D"/>
    <w:rsid w:val="00F83527"/>
    <w:rsid w:val="00FB56F2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C38EC44C-BF5E-4434-8EC7-6DD6A54F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77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678D69B28F42C2B3C59FB92897A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B49A2-422A-4C95-AB31-92F3D431E973}"/>
      </w:docPartPr>
      <w:docPartBody>
        <w:p w:rsidR="00000000" w:rsidRDefault="006B121E">
          <w:pPr>
            <w:pStyle w:val="38678D69B28F42C2B3C59FB92897A5E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E953EFF2FFB4AFA9E8A472FEB2E9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19031-7C6F-4870-BBE0-27422EAF9F12}"/>
      </w:docPartPr>
      <w:docPartBody>
        <w:p w:rsidR="00000000" w:rsidRDefault="006B121E">
          <w:pPr>
            <w:pStyle w:val="0E953EFF2FFB4AFA9E8A472FEB2E92F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1E"/>
    <w:rsid w:val="006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rFonts w:cstheme="minorBidi"/>
      <w:caps/>
      <w:color w:val="44546A" w:themeColor="text2"/>
      <w:spacing w:val="20"/>
      <w:sz w:val="32"/>
      <w:lang w:bidi="ar-SA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bidi="ar-SA"/>
    </w:rPr>
  </w:style>
  <w:style w:type="paragraph" w:customStyle="1" w:styleId="38678D69B28F42C2B3C59FB92897A5E9">
    <w:name w:val="38678D69B28F42C2B3C59FB92897A5E9"/>
    <w:rPr>
      <w:rFonts w:cs="Arial Unicode MS"/>
    </w:rPr>
  </w:style>
  <w:style w:type="paragraph" w:customStyle="1" w:styleId="FA90CE6BDA7944EAB14052A3D8CA9F2C">
    <w:name w:val="FA90CE6BDA7944EAB14052A3D8CA9F2C"/>
    <w:rPr>
      <w:rFonts w:cs="Arial Unicode MS"/>
    </w:rPr>
  </w:style>
  <w:style w:type="paragraph" w:customStyle="1" w:styleId="0E953EFF2FFB4AFA9E8A472FEB2E92F9">
    <w:name w:val="0E953EFF2FFB4AFA9E8A472FEB2E92F9"/>
    <w:rPr>
      <w:rFonts w:cs="Arial Unicode MS"/>
    </w:rPr>
  </w:style>
  <w:style w:type="paragraph" w:customStyle="1" w:styleId="13955F4E990742EA855E136167B953C8">
    <w:name w:val="13955F4E990742EA855E136167B953C8"/>
    <w:rPr>
      <w:rFonts w:cs="Arial Unicode MS"/>
    </w:rPr>
  </w:style>
  <w:style w:type="paragraph" w:customStyle="1" w:styleId="1F6EB079729F4CD9A807C5BCCDFC34EF">
    <w:name w:val="1F6EB079729F4CD9A807C5BCCDFC34EF"/>
    <w:rPr>
      <w:rFonts w:cs="Arial Unicode MS"/>
    </w:rPr>
  </w:style>
  <w:style w:type="paragraph" w:customStyle="1" w:styleId="8125B547C63845E09A3E922D3898434E">
    <w:name w:val="8125B547C63845E09A3E922D3898434E"/>
    <w:rPr>
      <w:rFonts w:cs="Arial Unicode MS"/>
    </w:rPr>
  </w:style>
  <w:style w:type="paragraph" w:customStyle="1" w:styleId="1A405FB47FA64A869A446F1C15FBF7C9">
    <w:name w:val="1A405FB47FA64A869A446F1C15FBF7C9"/>
    <w:rPr>
      <w:rFonts w:cs="Arial Unicode MS"/>
    </w:rPr>
  </w:style>
  <w:style w:type="paragraph" w:customStyle="1" w:styleId="682BEFAB0B064F09B982EAE3A667CF04">
    <w:name w:val="682BEFAB0B064F09B982EAE3A667CF04"/>
    <w:rPr>
      <w:rFonts w:cs="Arial Unicode M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Chamodi Kulathunga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ECFE1-C4A5-4C55-AC9C-C0DB9EF6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190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Chamodi Kulathunga</cp:lastModifiedBy>
  <cp:revision>2</cp:revision>
  <cp:lastPrinted>2006-08-01T17:47:00Z</cp:lastPrinted>
  <dcterms:created xsi:type="dcterms:W3CDTF">2019-06-21T12:55:00Z</dcterms:created>
  <dcterms:modified xsi:type="dcterms:W3CDTF">2019-06-21T16:05:00Z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